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2"/>
        <w:gridCol w:w="260"/>
        <w:gridCol w:w="432"/>
        <w:gridCol w:w="276"/>
        <w:gridCol w:w="737"/>
        <w:gridCol w:w="235"/>
        <w:gridCol w:w="142"/>
        <w:gridCol w:w="81"/>
        <w:gridCol w:w="325"/>
        <w:gridCol w:w="327"/>
        <w:gridCol w:w="205"/>
        <w:gridCol w:w="165"/>
        <w:gridCol w:w="697"/>
        <w:gridCol w:w="292"/>
        <w:gridCol w:w="124"/>
        <w:gridCol w:w="692"/>
        <w:gridCol w:w="93"/>
        <w:gridCol w:w="756"/>
        <w:gridCol w:w="429"/>
        <w:gridCol w:w="256"/>
        <w:gridCol w:w="159"/>
        <w:gridCol w:w="809"/>
        <w:gridCol w:w="961"/>
        <w:gridCol w:w="160"/>
      </w:tblGrid>
      <w:tr w:rsidR="005132AE" w14:paraId="6931BCE0" w14:textId="77777777">
        <w:trPr>
          <w:trHeight w:val="397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D8B8BF" w14:textId="77777777" w:rsidR="005132AE" w:rsidRDefault="00F82E17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REGISTRO DE USUARIO Y CONTROL DE EXPEDIENTE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43714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1CBE0BF" w14:textId="77777777">
        <w:trPr>
          <w:trHeight w:val="284"/>
        </w:trPr>
        <w:tc>
          <w:tcPr>
            <w:tcW w:w="6024" w:type="dxa"/>
            <w:gridSpan w:val="1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7C993" w14:textId="77777777" w:rsidR="005132AE" w:rsidRDefault="00F82E17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Solicitante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6CCAF7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 Identidad: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35945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ind w:left="205" w:hanging="205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Visitante Nº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48981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27C22DD3" w14:textId="77777777">
        <w:trPr>
          <w:trHeight w:val="207"/>
        </w:trPr>
        <w:tc>
          <w:tcPr>
            <w:tcW w:w="6024" w:type="dxa"/>
            <w:gridSpan w:val="1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79D2C7" w14:textId="77777777" w:rsidR="005132AE" w:rsidRDefault="005132AE"/>
        </w:tc>
        <w:tc>
          <w:tcPr>
            <w:tcW w:w="23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822DD" w14:textId="77777777" w:rsidR="005132AE" w:rsidRDefault="005132AE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7E5AD1" w14:textId="77777777" w:rsidR="005132AE" w:rsidRDefault="00F82E17">
            <w:pPr>
              <w:pStyle w:val="Standard"/>
              <w:widowControl w:val="0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0" w:name="__Fieldmark__4883_211266693"/>
            <w:bookmarkStart w:id="1" w:name="__Fieldmark__6_1905733314"/>
            <w:bookmarkStart w:id="2" w:name="__Fieldmark__6_2758817575"/>
            <w:bookmarkStart w:id="3" w:name="__Fieldmark__22394_2839038353"/>
            <w:bookmarkStart w:id="4" w:name="__Fieldmark__6_2238050668"/>
            <w:bookmarkStart w:id="5" w:name="__Fieldmark__10_3655428373"/>
            <w:bookmarkStart w:id="6" w:name="__Fieldmark__5702_2959639399"/>
            <w:bookmarkStart w:id="7" w:name="__Fieldmark__200_2917832342"/>
            <w:bookmarkStart w:id="8" w:name="Casilla2"/>
            <w:bookmarkStart w:id="9" w:name="__Fieldmark__3652_4289387970"/>
            <w:bookmarkStart w:id="10" w:name="__Fieldmark__6_308957859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11" w:name="__Fieldmark__4917_211266693"/>
            <w:bookmarkStart w:id="12" w:name="__Fieldmark__3677_4289387970"/>
            <w:bookmarkStart w:id="13" w:name="__Fieldmark__16_3655428373"/>
            <w:bookmarkStart w:id="14" w:name="__Fieldmark__5724_2959639399"/>
            <w:bookmarkStart w:id="15" w:name="__Fieldmark__22410_2839038353"/>
            <w:bookmarkStart w:id="16" w:name="__Fieldmark__25_2758817575"/>
            <w:bookmarkStart w:id="17" w:name="__Fieldmark__18_2238050668"/>
            <w:bookmarkStart w:id="18" w:name="__Fieldmark__228_2917832342"/>
            <w:bookmarkStart w:id="19" w:name="__Fieldmark__16_1905733314"/>
            <w:bookmarkStart w:id="20" w:name="__Fieldmark__37_3089578595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Arial" w:hAnsi="Arial" w:cs="Arial"/>
                <w:sz w:val="20"/>
                <w:szCs w:val="20"/>
              </w:rPr>
              <w:t xml:space="preserve">    Rif  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ED84B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CA352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265CE14" w14:textId="77777777">
        <w:trPr>
          <w:trHeight w:val="165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4B17F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Apellido(s):</w:t>
            </w:r>
          </w:p>
        </w:tc>
        <w:tc>
          <w:tcPr>
            <w:tcW w:w="23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A37AB" w14:textId="77777777" w:rsidR="005132AE" w:rsidRDefault="005132AE"/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66F7D" w14:textId="77777777" w:rsidR="005132AE" w:rsidRDefault="005132AE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FFC7C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46DA31B" w14:textId="77777777">
        <w:trPr>
          <w:trHeight w:val="578"/>
        </w:trPr>
        <w:tc>
          <w:tcPr>
            <w:tcW w:w="602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9FB579" w14:textId="14711361" w:rsidR="005132AE" w:rsidRDefault="001E6BF1">
            <w:pPr>
              <w:pStyle w:val="Standard"/>
              <w:widowControl w:val="0"/>
            </w:pPr>
            <w:r>
              <w:t>{NOMBRE_SOLICITANTE}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01C57D" w14:textId="68751118" w:rsidR="005132AE" w:rsidRDefault="001E6BF1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{CEDULA_SOLICITANTE}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220C9" w14:textId="77777777" w:rsidR="005132AE" w:rsidRDefault="005132AE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0605C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BF3B339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171C0C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Nac:</w:t>
            </w:r>
          </w:p>
        </w:tc>
        <w:tc>
          <w:tcPr>
            <w:tcW w:w="21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9BDF03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Estado: </w:t>
            </w:r>
          </w:p>
        </w:tc>
        <w:tc>
          <w:tcPr>
            <w:tcW w:w="17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C74A17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ind w:left="264" w:hanging="2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de Nac:  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71F938" w14:textId="77777777" w:rsidR="005132AE" w:rsidRDefault="005132AE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2C146" w14:textId="77777777" w:rsidR="005132AE" w:rsidRDefault="005132AE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D4B6F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5961C344" w14:textId="77777777">
        <w:trPr>
          <w:trHeight w:val="284"/>
        </w:trPr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2F59A4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Teléfono(s):</w:t>
            </w: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8EAA71" w14:textId="77777777" w:rsidR="005132AE" w:rsidRDefault="00F82E17">
            <w:pPr>
              <w:pStyle w:val="Standard"/>
              <w:widowControl w:val="0"/>
              <w:ind w:left="-7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</w:t>
            </w:r>
          </w:p>
        </w:tc>
        <w:tc>
          <w:tcPr>
            <w:tcW w:w="23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2D7DED" w14:textId="77777777" w:rsidR="005132AE" w:rsidRDefault="005132AE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44D4DF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23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A75ECE" w14:textId="4D12F87D" w:rsidR="005132AE" w:rsidRDefault="005132AE">
            <w:pPr>
              <w:pStyle w:val="Standard"/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CDEF9" w14:textId="77777777" w:rsidR="005132AE" w:rsidRDefault="005132AE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2E401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1C1557C3" w14:textId="77777777">
        <w:trPr>
          <w:trHeight w:val="284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CFDCB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Parentesco con el Beneficiario (a):  </w:t>
            </w:r>
          </w:p>
        </w:tc>
        <w:tc>
          <w:tcPr>
            <w:tcW w:w="218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F1126A" w14:textId="77777777" w:rsidR="005132AE" w:rsidRDefault="005132AE">
            <w:pPr>
              <w:pStyle w:val="Standard"/>
              <w:widowControl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C32CA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2FA8B05" w14:textId="77777777">
        <w:trPr>
          <w:trHeight w:val="284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D4885D" w14:textId="77777777" w:rsidR="005132AE" w:rsidRDefault="00F82E17">
            <w:pPr>
              <w:pStyle w:val="Standard"/>
              <w:widowControl w:val="0"/>
              <w:ind w:left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Datos del Beneficiario(a)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803E49" w14:textId="77777777" w:rsidR="005132AE" w:rsidRDefault="00F82E17">
            <w:pPr>
              <w:pStyle w:val="Standard"/>
              <w:widowControl w:val="0"/>
              <w:numPr>
                <w:ilvl w:val="0"/>
                <w:numId w:val="1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Cédula de Identidad: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262F0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1155B61" w14:textId="77777777">
        <w:trPr>
          <w:trHeight w:val="276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42625" w14:textId="77777777" w:rsidR="005132AE" w:rsidRDefault="005132AE"/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81F6D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V  </w:t>
            </w:r>
            <w:bookmarkStart w:id="21" w:name="__Fieldmark__4975_211266693"/>
            <w:bookmarkStart w:id="22" w:name="__Fieldmark__3722_4289387970"/>
            <w:bookmarkStart w:id="23" w:name="__Fieldmark__50_1905733314"/>
            <w:bookmarkStart w:id="24" w:name="__Fieldmark__22446_2839038353"/>
            <w:bookmarkStart w:id="25" w:name="__Fieldmark__55_3655428373"/>
            <w:bookmarkStart w:id="26" w:name="__Fieldmark__64_2758817575"/>
            <w:bookmarkStart w:id="27" w:name="__Fieldmark__5766_2959639399"/>
            <w:bookmarkStart w:id="28" w:name="__Fieldmark__88_3089578595"/>
            <w:bookmarkStart w:id="29" w:name="__Fieldmark__61_2238050668"/>
            <w:bookmarkStart w:id="30" w:name="__Fieldmark__278_2917832342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Arial" w:hAnsi="Arial" w:cs="Arial"/>
                <w:sz w:val="20"/>
                <w:szCs w:val="20"/>
              </w:rPr>
              <w:t xml:space="preserve">    E  </w:t>
            </w:r>
            <w:bookmarkStart w:id="31" w:name="__Fieldmark__5006_211266693"/>
            <w:bookmarkStart w:id="32" w:name="__Fieldmark__5785_2959639399"/>
            <w:bookmarkStart w:id="33" w:name="__Fieldmark__303_2917832342"/>
            <w:bookmarkStart w:id="34" w:name="__Fieldmark__57_1905733314"/>
            <w:bookmarkStart w:id="35" w:name="__Fieldmark__60_3655428373"/>
            <w:bookmarkStart w:id="36" w:name="__Fieldmark__70_2238050668"/>
            <w:bookmarkStart w:id="37" w:name="__Fieldmark__116_3089578595"/>
            <w:bookmarkStart w:id="38" w:name="__Fieldmark__80_2758817575"/>
            <w:bookmarkStart w:id="39" w:name="__Fieldmark__3744_4289387970"/>
            <w:bookmarkStart w:id="40" w:name="__Fieldmark__22459_2839038353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>
                <w:rFonts w:ascii="Arial" w:hAnsi="Arial" w:cs="Arial"/>
                <w:sz w:val="20"/>
                <w:szCs w:val="20"/>
              </w:rPr>
              <w:t xml:space="preserve">    RIF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A651A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1F57A159" w14:textId="77777777">
        <w:trPr>
          <w:trHeight w:val="135"/>
        </w:trPr>
        <w:tc>
          <w:tcPr>
            <w:tcW w:w="841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5F7647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ind w:left="388" w:hanging="4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Nombre(s) y Apellido(s)</w:t>
            </w:r>
          </w:p>
        </w:tc>
        <w:tc>
          <w:tcPr>
            <w:tcW w:w="218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933B2" w14:textId="3A8B4407" w:rsidR="005132AE" w:rsidRDefault="001E6BF1">
            <w:pPr>
              <w:pStyle w:val="Standard"/>
              <w:widowControl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{CEDULA_BENEFICIARIO}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510C74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66C487C" w14:textId="77777777">
        <w:trPr>
          <w:trHeight w:val="322"/>
        </w:trPr>
        <w:tc>
          <w:tcPr>
            <w:tcW w:w="8410" w:type="dxa"/>
            <w:gridSpan w:val="1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D599B0" w14:textId="72D91980" w:rsidR="005132AE" w:rsidRDefault="001E6BF1">
            <w:pPr>
              <w:pStyle w:val="Standard"/>
              <w:widowControl w:val="0"/>
            </w:pPr>
            <w:r>
              <w:t>{NOMBRE_BENEFICIARIO}</w:t>
            </w:r>
          </w:p>
        </w:tc>
        <w:tc>
          <w:tcPr>
            <w:tcW w:w="218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75E448" w14:textId="77777777" w:rsidR="005132AE" w:rsidRDefault="005132AE"/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37501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2F541B4B" w14:textId="77777777">
        <w:trPr>
          <w:trHeight w:val="284"/>
        </w:trPr>
        <w:tc>
          <w:tcPr>
            <w:tcW w:w="8410" w:type="dxa"/>
            <w:gridSpan w:val="1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257B76" w14:textId="77777777" w:rsidR="005132AE" w:rsidRDefault="005132AE"/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E4377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Sexo: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6F381F" w14:textId="72BD6D44" w:rsidR="001E6BF1" w:rsidRDefault="00F82E17" w:rsidP="001E6BF1">
            <w:pPr>
              <w:pStyle w:val="Standard"/>
              <w:widowControl w:val="0"/>
              <w:tabs>
                <w:tab w:val="left" w:pos="3"/>
              </w:tabs>
              <w:ind w:left="214" w:hanging="283"/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6BF1">
              <w:rPr>
                <w:rFonts w:ascii="Arial" w:hAnsi="Arial" w:cs="Arial"/>
                <w:sz w:val="20"/>
                <w:szCs w:val="20"/>
              </w:rPr>
              <w:t xml:space="preserve">    {GENERO}</w:t>
            </w:r>
          </w:p>
          <w:p w14:paraId="3DC8DBE6" w14:textId="589E1241" w:rsidR="005132AE" w:rsidRDefault="005132AE">
            <w:pPr>
              <w:pStyle w:val="Standard"/>
              <w:widowControl w:val="0"/>
              <w:tabs>
                <w:tab w:val="left" w:pos="3"/>
              </w:tabs>
              <w:ind w:left="214" w:hanging="283"/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8C9D7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75C3C318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A7CC16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Nac:</w:t>
            </w:r>
          </w:p>
        </w:tc>
        <w:tc>
          <w:tcPr>
            <w:tcW w:w="2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4D388A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Estado: 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7EEA16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Nac: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E733AC" w14:textId="77777777" w:rsidR="005132AE" w:rsidRDefault="005132AE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B613B1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Edad: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E4EB5" w14:textId="41A9FAE9" w:rsidR="005132AE" w:rsidRDefault="001E6BF1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{EDAD}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E54B0" w14:textId="77777777" w:rsidR="005132AE" w:rsidRDefault="005132AE">
            <w:pPr>
              <w:pStyle w:val="Standard"/>
              <w:widowControl w:val="0"/>
            </w:pPr>
          </w:p>
        </w:tc>
      </w:tr>
      <w:tr w:rsidR="005132AE" w14:paraId="3EB2C549" w14:textId="77777777">
        <w:trPr>
          <w:trHeight w:val="284"/>
        </w:trPr>
        <w:tc>
          <w:tcPr>
            <w:tcW w:w="2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063C8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Teléfono(s):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A0D76E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Local</w:t>
            </w:r>
          </w:p>
        </w:tc>
        <w:tc>
          <w:tcPr>
            <w:tcW w:w="15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586D4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6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C25420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Celular</w:t>
            </w:r>
          </w:p>
        </w:tc>
        <w:tc>
          <w:tcPr>
            <w:tcW w:w="20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2212B0" w14:textId="2EA70601" w:rsidR="005132AE" w:rsidRDefault="001E6BF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{TELEFONO_BENEFICIARIO}</w:t>
            </w:r>
          </w:p>
        </w:tc>
        <w:tc>
          <w:tcPr>
            <w:tcW w:w="21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3B338" w14:textId="77777777" w:rsidR="005132AE" w:rsidRDefault="005132AE">
            <w:pPr>
              <w:pStyle w:val="Standard"/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F378C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071B449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4749AC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2489E" w14:textId="77777777" w:rsidR="005132AE" w:rsidRDefault="005132AE">
            <w:pPr>
              <w:pStyle w:val="Standard"/>
              <w:widowControl w:val="0"/>
              <w:spacing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89611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525DB708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1E3181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right="-70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Ubicación Geográfica:</w:t>
            </w:r>
          </w:p>
        </w:tc>
        <w:tc>
          <w:tcPr>
            <w:tcW w:w="1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5E0BA9" w14:textId="77777777" w:rsidR="005132AE" w:rsidRDefault="00F82E17">
            <w:pPr>
              <w:pStyle w:val="Standard"/>
              <w:widowControl w:val="0"/>
              <w:ind w:left="214" w:hanging="21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Parroquia</w:t>
            </w:r>
          </w:p>
        </w:tc>
        <w:tc>
          <w:tcPr>
            <w:tcW w:w="1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F23E83" w14:textId="2B1D1B33" w:rsidR="005132AE" w:rsidRDefault="00F82E17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E6BF1">
              <w:rPr>
                <w:rFonts w:ascii="Arial" w:hAnsi="Arial" w:cs="Arial"/>
                <w:bCs/>
                <w:sz w:val="20"/>
                <w:szCs w:val="20"/>
              </w:rPr>
              <w:t>{PARROQUIA}</w:t>
            </w:r>
          </w:p>
        </w:tc>
        <w:tc>
          <w:tcPr>
            <w:tcW w:w="1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52BE9" w14:textId="77777777" w:rsidR="005132AE" w:rsidRDefault="00F82E17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Municipio</w:t>
            </w:r>
          </w:p>
        </w:tc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828175" w14:textId="7D520B01" w:rsidR="005132AE" w:rsidRDefault="00F82E17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E6BF1">
              <w:rPr>
                <w:rFonts w:ascii="Arial" w:hAnsi="Arial" w:cs="Arial"/>
                <w:bCs/>
                <w:sz w:val="20"/>
                <w:szCs w:val="20"/>
              </w:rPr>
              <w:t>{MUNICIPIO}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AD2A10" w14:textId="77777777" w:rsidR="005132AE" w:rsidRDefault="00F82E17">
            <w:pPr>
              <w:pStyle w:val="Standard"/>
              <w:widowControl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38960" w14:textId="16CB61AE" w:rsidR="005132AE" w:rsidRDefault="001E6BF1">
            <w:pPr>
              <w:pStyle w:val="Standard"/>
              <w:widowContro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{ESTADO}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9DF06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EF3CD9C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437D2E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Urbanización/Sector</w:t>
            </w:r>
          </w:p>
        </w:tc>
        <w:tc>
          <w:tcPr>
            <w:tcW w:w="748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262E4B" w14:textId="53D1CBC4" w:rsidR="005132AE" w:rsidRDefault="001E6BF1">
            <w:pPr>
              <w:pStyle w:val="Standard"/>
              <w:widowControl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{SECTOR}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AD255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0F7BA7A1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23C57E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Tipo de Vivienda: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5C5B39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Edificio</w:t>
            </w:r>
            <w:bookmarkStart w:id="41" w:name="Casilla5"/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  <w:bookmarkEnd w:id="41"/>
          </w:p>
        </w:tc>
        <w:tc>
          <w:tcPr>
            <w:tcW w:w="21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247BA3" w14:textId="77777777" w:rsidR="005132AE" w:rsidRDefault="00F82E17">
            <w:pPr>
              <w:pStyle w:val="Standard"/>
              <w:widowControl w:val="0"/>
              <w:ind w:left="-163" w:firstLine="163"/>
            </w:pPr>
            <w:bookmarkStart w:id="42" w:name="Casilla6"/>
            <w:r>
              <w:rPr>
                <w:rFonts w:ascii="Arial" w:hAnsi="Arial" w:cs="Arial"/>
                <w:sz w:val="20"/>
                <w:szCs w:val="20"/>
              </w:rPr>
              <w:t xml:space="preserve">Casa           </w:t>
            </w:r>
            <w:bookmarkEnd w:id="42"/>
          </w:p>
        </w:tc>
        <w:tc>
          <w:tcPr>
            <w:tcW w:w="1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A80590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Quinta            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EA4E23" w14:textId="77777777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C472F9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60228EF4" w14:textId="77777777">
        <w:trPr>
          <w:trHeight w:val="284"/>
        </w:trPr>
        <w:tc>
          <w:tcPr>
            <w:tcW w:w="31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DA97EB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Nº de la vivienda: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02D055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 #</w:t>
            </w:r>
          </w:p>
        </w:tc>
        <w:tc>
          <w:tcPr>
            <w:tcW w:w="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FF5566" w14:textId="77777777" w:rsidR="005132AE" w:rsidRDefault="005132AE">
            <w:pPr>
              <w:pStyle w:val="Standard"/>
              <w:widowControl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7C0218" w14:textId="77777777" w:rsidR="005132AE" w:rsidRDefault="00F82E17">
            <w:pPr>
              <w:pStyle w:val="Standard"/>
              <w:widowContro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Piso #</w:t>
            </w:r>
          </w:p>
        </w:tc>
        <w:tc>
          <w:tcPr>
            <w:tcW w:w="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693CF9" w14:textId="77777777" w:rsidR="005132AE" w:rsidRDefault="005132AE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54BF74" w14:textId="3AD906E9" w:rsidR="005132AE" w:rsidRDefault="002947A8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Apto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4171F3" w14:textId="77777777" w:rsidR="005132AE" w:rsidRDefault="005132AE">
            <w:pPr>
              <w:pStyle w:val="Standard"/>
              <w:widowContro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D5996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16B6B2E" w14:textId="77777777">
        <w:trPr>
          <w:trHeight w:val="284"/>
        </w:trPr>
        <w:tc>
          <w:tcPr>
            <w:tcW w:w="311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D32113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Origen del requerimiento:</w:t>
            </w:r>
          </w:p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A8A819" w14:textId="53EB8CDC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Particular</w:t>
            </w:r>
            <w:bookmarkStart w:id="43" w:name="Casilla7"/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bookmarkEnd w:id="43"/>
            <w:r w:rsidR="001E6BF1">
              <w:rPr>
                <w:rFonts w:ascii="Arial" w:hAnsi="Arial" w:cs="Arial"/>
                <w:sz w:val="20"/>
                <w:szCs w:val="20"/>
              </w:rPr>
              <w:t>{</w:t>
            </w:r>
            <w:r w:rsidR="002947A8">
              <w:rPr>
                <w:rFonts w:ascii="Arial" w:hAnsi="Arial" w:cs="Arial"/>
                <w:sz w:val="20"/>
                <w:szCs w:val="20"/>
              </w:rPr>
              <w:t>PARTICULAR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45AAE3" w14:textId="7428E353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>Institucional</w:t>
            </w:r>
            <w:bookmarkStart w:id="44" w:name="Casilla8"/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1E6BF1">
              <w:rPr>
                <w:rFonts w:ascii="Arial" w:hAnsi="Arial" w:cs="Arial"/>
                <w:sz w:val="20"/>
                <w:szCs w:val="20"/>
              </w:rPr>
              <w:t>{</w:t>
            </w:r>
            <w:r w:rsidR="002947A8">
              <w:rPr>
                <w:rFonts w:ascii="Arial" w:hAnsi="Arial" w:cs="Arial"/>
                <w:sz w:val="20"/>
                <w:szCs w:val="20"/>
              </w:rPr>
              <w:t>INSTITUCIONAL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bookmarkEnd w:id="44"/>
          </w:p>
        </w:tc>
        <w:tc>
          <w:tcPr>
            <w:tcW w:w="3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B99E35" w14:textId="23C2DB30" w:rsidR="005132AE" w:rsidRDefault="00F82E17">
            <w:pPr>
              <w:pStyle w:val="Standard"/>
              <w:widowControl w:val="0"/>
            </w:pPr>
            <w:bookmarkStart w:id="45" w:name="Casilla9"/>
            <w:r>
              <w:rPr>
                <w:rFonts w:ascii="Arial" w:hAnsi="Arial" w:cs="Arial"/>
                <w:sz w:val="20"/>
                <w:szCs w:val="20"/>
              </w:rPr>
              <w:t>Pescador (a) Acuicultor (a</w:t>
            </w:r>
            <w:r w:rsidR="00967FAE">
              <w:rPr>
                <w:rFonts w:ascii="Arial" w:hAnsi="Arial" w:cs="Arial"/>
                <w:sz w:val="20"/>
                <w:szCs w:val="20"/>
              </w:rPr>
              <w:t>):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6BF1">
              <w:rPr>
                <w:rFonts w:ascii="Arial" w:hAnsi="Arial" w:cs="Arial"/>
                <w:sz w:val="20"/>
                <w:szCs w:val="20"/>
              </w:rPr>
              <w:t>{</w:t>
            </w:r>
            <w:r w:rsidR="00FA3365">
              <w:rPr>
                <w:rFonts w:ascii="Arial" w:hAnsi="Arial" w:cs="Arial"/>
                <w:sz w:val="20"/>
                <w:szCs w:val="20"/>
              </w:rPr>
              <w:t>PESCADOR_ACUICULTOR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45"/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725A0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F441F8A" w14:textId="77777777">
        <w:trPr>
          <w:trHeight w:val="284"/>
        </w:trPr>
        <w:tc>
          <w:tcPr>
            <w:tcW w:w="311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B8786" w14:textId="77777777" w:rsidR="005132AE" w:rsidRDefault="005132AE"/>
        </w:tc>
        <w:tc>
          <w:tcPr>
            <w:tcW w:w="18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AE1EA" w14:textId="5D614934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CONPPA:   </w:t>
            </w:r>
            <w:r w:rsidR="001E6BF1">
              <w:rPr>
                <w:rFonts w:ascii="Arial" w:hAnsi="Arial" w:cs="Arial"/>
                <w:sz w:val="20"/>
                <w:szCs w:val="20"/>
              </w:rPr>
              <w:t>{</w:t>
            </w:r>
            <w:r w:rsidR="002947A8">
              <w:rPr>
                <w:rFonts w:ascii="Arial" w:hAnsi="Arial" w:cs="Arial"/>
                <w:sz w:val="20"/>
                <w:szCs w:val="20"/>
              </w:rPr>
              <w:t>CONPPA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09BDBB" w14:textId="117F6229" w:rsidR="005132AE" w:rsidRDefault="00F82E17">
            <w:pPr>
              <w:pStyle w:val="Standard"/>
              <w:widowControl w:val="0"/>
            </w:pPr>
            <w:r>
              <w:rPr>
                <w:rFonts w:ascii="Arial" w:hAnsi="Arial" w:cs="Arial"/>
                <w:sz w:val="20"/>
                <w:szCs w:val="20"/>
              </w:rPr>
              <w:t xml:space="preserve">Otro especifique: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C06735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31D2BD0A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7ACF52" w14:textId="50BE603E" w:rsidR="005132AE" w:rsidRDefault="00967FAE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Categoría: {</w:t>
            </w:r>
            <w:r w:rsidR="002947A8">
              <w:rPr>
                <w:rFonts w:ascii="Arial" w:hAnsi="Arial" w:cs="Arial"/>
                <w:sz w:val="20"/>
                <w:szCs w:val="20"/>
              </w:rPr>
              <w:t>CATEGORIA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703CA2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881E22C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AAE638" w14:textId="6ECBB7FA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Sub Categoría: </w:t>
            </w:r>
            <w:r w:rsidR="001E6BF1">
              <w:rPr>
                <w:rFonts w:ascii="Arial" w:hAnsi="Arial" w:cs="Arial"/>
                <w:sz w:val="20"/>
                <w:szCs w:val="20"/>
              </w:rPr>
              <w:t>{</w:t>
            </w:r>
            <w:r w:rsidR="002947A8">
              <w:rPr>
                <w:rFonts w:ascii="Arial" w:hAnsi="Arial" w:cs="Arial"/>
                <w:sz w:val="20"/>
                <w:szCs w:val="20"/>
              </w:rPr>
              <w:t>SUBCATEGORIA</w:t>
            </w:r>
            <w:r w:rsidR="001E6BF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EFE63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296FE380" w14:textId="77777777">
        <w:trPr>
          <w:trHeight w:val="284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CE9364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ind w:left="284" w:hanging="2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94243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11E22DC7" w14:textId="77777777">
        <w:trPr>
          <w:trHeight w:val="505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777333" w14:textId="2ECC546A" w:rsidR="005132AE" w:rsidRDefault="00F82E17">
            <w:pPr>
              <w:pStyle w:val="Standard"/>
              <w:widowControl w:val="0"/>
              <w:tabs>
                <w:tab w:val="left" w:pos="284"/>
              </w:tabs>
              <w:jc w:val="both"/>
            </w:pPr>
            <w:bookmarkStart w:id="46" w:name="__DdeLink__4398_4289387970"/>
            <w:r>
              <w:rPr>
                <w:rFonts w:ascii="Arial" w:hAnsi="Arial" w:cs="Arial"/>
                <w:bCs/>
                <w:sz w:val="20"/>
                <w:szCs w:val="20"/>
              </w:rPr>
              <w:t>Se realiza entrevista vía telefónica al ciudadan</w:t>
            </w:r>
            <w:bookmarkStart w:id="47" w:name="Casilla131"/>
            <w:bookmarkStart w:id="48" w:name="__DdeLink__3137_30895785951"/>
            <w:bookmarkStart w:id="49" w:name="__DdeLink__3137_30895785952"/>
            <w:bookmarkStart w:id="50" w:name="__DdeLink__5727_2112666931"/>
            <w:bookmarkStart w:id="51" w:name="__DdeLink__5720_21126669311"/>
            <w:bookmarkStart w:id="52" w:name="Casilla132"/>
            <w:r>
              <w:rPr>
                <w:rFonts w:ascii="Arial" w:hAnsi="Arial" w:cs="Arial"/>
                <w:bCs/>
                <w:sz w:val="20"/>
                <w:szCs w:val="20"/>
              </w:rPr>
              <w:t>o</w:t>
            </w:r>
            <w:bookmarkEnd w:id="47"/>
            <w:bookmarkEnd w:id="48"/>
            <w:bookmarkEnd w:id="49"/>
            <w:bookmarkEnd w:id="50"/>
            <w:bookmarkEnd w:id="51"/>
            <w:bookmarkEnd w:id="52"/>
            <w:r w:rsidR="001E6BF1">
              <w:rPr>
                <w:rFonts w:ascii="Arial" w:hAnsi="Arial" w:cs="Arial"/>
                <w:bCs/>
                <w:sz w:val="20"/>
                <w:szCs w:val="20"/>
              </w:rPr>
              <w:t xml:space="preserve"> {NOMBRE_BENEFICIARIO</w:t>
            </w:r>
            <w:r w:rsidR="00967FAE">
              <w:rPr>
                <w:rFonts w:ascii="Arial" w:hAnsi="Arial" w:cs="Arial"/>
                <w:bCs/>
                <w:sz w:val="20"/>
                <w:szCs w:val="20"/>
              </w:rPr>
              <w:t>}</w:t>
            </w:r>
            <w:r w:rsidR="00967FAE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cédula de identidad Nº </w:t>
            </w:r>
            <w:r w:rsidR="001E6BF1">
              <w:rPr>
                <w:rFonts w:ascii="Arial" w:hAnsi="Arial" w:cs="Arial"/>
                <w:b/>
                <w:bCs/>
                <w:sz w:val="20"/>
                <w:szCs w:val="20"/>
              </w:rPr>
              <w:t>{CEDULA_BENEFICIARIO}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para realizar el presente registro ya que el mismo acudió al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Ciudadano Ministro del Poder Popular de Pesca y Acuicultura Econ. Juan Carlos Loyo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solicitando</w:t>
            </w:r>
            <w:bookmarkEnd w:id="46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358B533B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D04C0E5" w14:textId="4D2ED771" w:rsidR="005132AE" w:rsidRDefault="001E6BF1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{DESCRIPCION}</w:t>
            </w:r>
          </w:p>
          <w:p w14:paraId="7A68EF73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B6FBF3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EC65C7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096E98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E474E4" w14:textId="77777777" w:rsidR="005132AE" w:rsidRDefault="00F82E17">
            <w:pPr>
              <w:tabs>
                <w:tab w:val="left" w:pos="284"/>
              </w:tabs>
              <w:jc w:val="both"/>
            </w:pPr>
            <w:r>
              <w:rPr>
                <w:rFonts w:ascii="Arial" w:hAnsi="Arial" w:cs="Arial"/>
              </w:rPr>
              <w:t>Se recomienda respetuosamente se considere:</w:t>
            </w:r>
          </w:p>
          <w:p w14:paraId="37652718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999C82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160A6F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69B0AAF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F5A48D" w14:textId="77777777" w:rsidR="005132AE" w:rsidRDefault="005132AE">
            <w:pPr>
              <w:pStyle w:val="Standard"/>
              <w:widowControl w:val="0"/>
              <w:tabs>
                <w:tab w:val="left" w:pos="284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6B248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3B30C4F" w14:textId="77777777">
        <w:trPr>
          <w:trHeight w:val="240"/>
        </w:trPr>
        <w:tc>
          <w:tcPr>
            <w:tcW w:w="10595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2F8EC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498"/>
              </w:tabs>
              <w:ind w:left="214" w:hanging="214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Observaciones:</w:t>
            </w:r>
          </w:p>
          <w:p w14:paraId="6614301A" w14:textId="77777777" w:rsidR="005132AE" w:rsidRDefault="005132AE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864264" w14:textId="77777777" w:rsidR="005132AE" w:rsidRDefault="005132AE">
            <w:pPr>
              <w:pStyle w:val="Standard"/>
              <w:widowControl w:val="0"/>
              <w:tabs>
                <w:tab w:val="left" w:pos="498"/>
              </w:tabs>
              <w:ind w:left="21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DD436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2CF15DC3" w14:textId="77777777">
        <w:trPr>
          <w:trHeight w:val="221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C13BB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30"/>
              </w:tabs>
              <w:ind w:left="246" w:hanging="246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Anexos:             Sí  </w:t>
            </w:r>
            <w:bookmarkStart w:id="53" w:name="__Fieldmark__5277_211266693"/>
            <w:bookmarkStart w:id="54" w:name="__Fieldmark__3969_4289387970"/>
            <w:bookmarkStart w:id="55" w:name="__Fieldmark__6007_2959639399"/>
            <w:bookmarkStart w:id="56" w:name="__Fieldmark__307_3655428373"/>
            <w:bookmarkStart w:id="57" w:name="__Fieldmark__299_2758817575"/>
            <w:bookmarkStart w:id="58" w:name="__Fieldmark__295_1905733314"/>
            <w:bookmarkStart w:id="59" w:name="__Fieldmark__22666_2839038353"/>
            <w:bookmarkStart w:id="60" w:name="__Fieldmark__356_3089578595"/>
            <w:bookmarkStart w:id="61" w:name="__Fieldmark__541_2917832342"/>
            <w:bookmarkStart w:id="62" w:name="__Fieldmark__311_2238050668"/>
            <w:bookmarkStart w:id="63" w:name="Casilla16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r>
              <w:rPr>
                <w:rFonts w:ascii="Arial" w:hAnsi="Arial" w:cs="Arial"/>
                <w:bCs/>
                <w:sz w:val="20"/>
                <w:szCs w:val="20"/>
              </w:rPr>
              <w:t xml:space="preserve">   No  </w:t>
            </w:r>
            <w:bookmarkEnd w:id="63"/>
          </w:p>
        </w:tc>
        <w:tc>
          <w:tcPr>
            <w:tcW w:w="674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DCF63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ind w:left="307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Especifique: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9FCBB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67E343CE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A6D4C9" w14:textId="77777777" w:rsidR="005132AE" w:rsidRDefault="00F82E17">
            <w:pPr>
              <w:pStyle w:val="Standard"/>
              <w:widowControl w:val="0"/>
              <w:tabs>
                <w:tab w:val="left" w:pos="284"/>
              </w:tabs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Carta Explicativa        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3DFFC9" w14:textId="77777777" w:rsidR="005132AE" w:rsidRDefault="00F82E17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la Cédula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A708E" w14:textId="77777777" w:rsidR="005132AE" w:rsidRDefault="00F82E17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Copia de Partida de Nacimiento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CA359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5A036CE6" w14:textId="77777777">
        <w:trPr>
          <w:trHeight w:val="284"/>
        </w:trPr>
        <w:tc>
          <w:tcPr>
            <w:tcW w:w="3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AD11B3" w14:textId="77777777" w:rsidR="005132AE" w:rsidRDefault="00F82E17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Informe Médico Copia           </w:t>
            </w:r>
          </w:p>
        </w:tc>
        <w:tc>
          <w:tcPr>
            <w:tcW w:w="11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8CCE07" w14:textId="77777777" w:rsidR="005132AE" w:rsidRDefault="00F82E17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Presupuestos                             </w:t>
            </w:r>
          </w:p>
        </w:tc>
        <w:tc>
          <w:tcPr>
            <w:tcW w:w="563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C8BFC2" w14:textId="77777777" w:rsidR="005132AE" w:rsidRDefault="00F82E17">
            <w:pPr>
              <w:pStyle w:val="Standard"/>
              <w:widowControl w:val="0"/>
              <w:tabs>
                <w:tab w:val="left" w:pos="498"/>
              </w:tabs>
              <w:ind w:left="214"/>
            </w:pPr>
            <w:r>
              <w:rPr>
                <w:rFonts w:ascii="Arial" w:hAnsi="Arial" w:cs="Arial"/>
                <w:sz w:val="20"/>
                <w:szCs w:val="20"/>
              </w:rPr>
              <w:t xml:space="preserve">Otros:                                            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12774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  <w:tr w:rsidR="005132AE" w14:paraId="47160EFF" w14:textId="77777777">
        <w:trPr>
          <w:trHeight w:val="284"/>
        </w:trPr>
        <w:tc>
          <w:tcPr>
            <w:tcW w:w="10595" w:type="dxa"/>
            <w:gridSpan w:val="2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07592A3" w14:textId="77777777" w:rsidR="005132AE" w:rsidRDefault="005132AE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4987644F" w14:textId="77777777" w:rsidR="005132AE" w:rsidRDefault="005132AE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6A201685" w14:textId="77777777" w:rsidR="005132AE" w:rsidRDefault="005132AE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6C0CD4C4" w14:textId="77777777" w:rsidR="005132AE" w:rsidRDefault="005132AE">
            <w:pPr>
              <w:pStyle w:val="Standard"/>
              <w:widowControl w:val="0"/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  <w:p w14:paraId="434B44FC" w14:textId="77777777" w:rsidR="005132AE" w:rsidRDefault="00F82E17">
            <w:pPr>
              <w:pStyle w:val="Standard"/>
              <w:widowControl w:val="0"/>
              <w:numPr>
                <w:ilvl w:val="0"/>
                <w:numId w:val="3"/>
              </w:numPr>
              <w:ind w:left="214" w:hanging="284"/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_                               __</w:t>
            </w:r>
          </w:p>
          <w:p w14:paraId="39A25309" w14:textId="77777777" w:rsidR="005132AE" w:rsidRDefault="005132AE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851CB" w14:textId="77777777" w:rsidR="005132AE" w:rsidRDefault="00F82E17">
            <w:pPr>
              <w:pStyle w:val="Standard"/>
              <w:widowControl w:val="0"/>
              <w:ind w:left="21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Firma del Profesional/Técnico</w:t>
            </w:r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6A434" w14:textId="77777777" w:rsidR="005132AE" w:rsidRDefault="005132AE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</w:tr>
    </w:tbl>
    <w:p w14:paraId="344A17A4" w14:textId="77777777" w:rsidR="005132AE" w:rsidRDefault="005132AE">
      <w:pPr>
        <w:pStyle w:val="Standard"/>
      </w:pPr>
    </w:p>
    <w:p w14:paraId="1979C19A" w14:textId="77777777" w:rsidR="005132AE" w:rsidRDefault="005132AE">
      <w:pPr>
        <w:pStyle w:val="Standard"/>
      </w:pPr>
    </w:p>
    <w:p w14:paraId="6F04EE4F" w14:textId="77777777" w:rsidR="005132AE" w:rsidRDefault="005132AE">
      <w:pPr>
        <w:pStyle w:val="Standard"/>
      </w:pPr>
    </w:p>
    <w:p w14:paraId="2B3743D6" w14:textId="77777777" w:rsidR="005132AE" w:rsidRDefault="005132AE">
      <w:pPr>
        <w:pStyle w:val="Standard"/>
      </w:pPr>
    </w:p>
    <w:p w14:paraId="02323B64" w14:textId="77777777" w:rsidR="005132AE" w:rsidRDefault="005132AE">
      <w:pPr>
        <w:pStyle w:val="Standard"/>
      </w:pPr>
    </w:p>
    <w:p w14:paraId="5C1D2C37" w14:textId="77777777" w:rsidR="005132AE" w:rsidRDefault="005132AE">
      <w:pPr>
        <w:pStyle w:val="Standard"/>
      </w:pPr>
    </w:p>
    <w:p w14:paraId="66361F5C" w14:textId="77777777" w:rsidR="005132AE" w:rsidRDefault="005132AE">
      <w:pPr>
        <w:pStyle w:val="Standard"/>
      </w:pPr>
    </w:p>
    <w:p w14:paraId="455DF40C" w14:textId="77777777" w:rsidR="005132AE" w:rsidRDefault="005132AE">
      <w:pPr>
        <w:pStyle w:val="Standard"/>
      </w:pPr>
    </w:p>
    <w:p w14:paraId="40685237" w14:textId="77777777" w:rsidR="005132AE" w:rsidRDefault="005132AE">
      <w:pPr>
        <w:pStyle w:val="Standard"/>
      </w:pPr>
    </w:p>
    <w:p w14:paraId="7D26EA5C" w14:textId="77777777" w:rsidR="005132AE" w:rsidRDefault="005132AE">
      <w:pPr>
        <w:pStyle w:val="Standard"/>
      </w:pPr>
    </w:p>
    <w:p w14:paraId="58F9B837" w14:textId="77777777" w:rsidR="005132AE" w:rsidRDefault="005132AE">
      <w:pPr>
        <w:pStyle w:val="Standard"/>
      </w:pPr>
    </w:p>
    <w:p w14:paraId="7F1D0C4A" w14:textId="77777777" w:rsidR="005132AE" w:rsidRDefault="005132AE">
      <w:pPr>
        <w:pStyle w:val="Standard"/>
      </w:pPr>
    </w:p>
    <w:p w14:paraId="186D6BD2" w14:textId="77777777" w:rsidR="005132AE" w:rsidRDefault="005132AE">
      <w:pPr>
        <w:pStyle w:val="Standard"/>
      </w:pPr>
    </w:p>
    <w:p w14:paraId="38CE115C" w14:textId="77777777" w:rsidR="005132AE" w:rsidRDefault="005132AE">
      <w:pPr>
        <w:pStyle w:val="Standard"/>
      </w:pPr>
    </w:p>
    <w:p w14:paraId="547CC77E" w14:textId="77777777" w:rsidR="005132AE" w:rsidRDefault="005132AE">
      <w:pPr>
        <w:pStyle w:val="Standard"/>
      </w:pPr>
    </w:p>
    <w:p w14:paraId="51FE1B24" w14:textId="77777777" w:rsidR="005132AE" w:rsidRDefault="005132AE">
      <w:pPr>
        <w:pStyle w:val="Standard"/>
      </w:pPr>
    </w:p>
    <w:p w14:paraId="1C642346" w14:textId="77777777" w:rsidR="005132AE" w:rsidRDefault="005132AE">
      <w:pPr>
        <w:pStyle w:val="Standard"/>
      </w:pPr>
    </w:p>
    <w:p w14:paraId="48A9FD2F" w14:textId="77777777" w:rsidR="005132AE" w:rsidRDefault="005132AE">
      <w:pPr>
        <w:pStyle w:val="Standard"/>
      </w:pPr>
    </w:p>
    <w:p w14:paraId="3C62DC3A" w14:textId="77777777" w:rsidR="005132AE" w:rsidRDefault="005132AE">
      <w:pPr>
        <w:pStyle w:val="Standard"/>
      </w:pPr>
    </w:p>
    <w:p w14:paraId="37A762FB" w14:textId="77777777" w:rsidR="005132AE" w:rsidRDefault="005132AE">
      <w:pPr>
        <w:pStyle w:val="Standard"/>
      </w:pPr>
    </w:p>
    <w:p w14:paraId="2B8CFCB8" w14:textId="77777777" w:rsidR="005132AE" w:rsidRDefault="005132AE">
      <w:pPr>
        <w:pStyle w:val="Standard"/>
      </w:pPr>
    </w:p>
    <w:p w14:paraId="5AC7E7E6" w14:textId="77777777" w:rsidR="005132AE" w:rsidRDefault="005132AE">
      <w:pPr>
        <w:pStyle w:val="Standard"/>
      </w:pPr>
    </w:p>
    <w:p w14:paraId="42184037" w14:textId="77777777" w:rsidR="005132AE" w:rsidRDefault="005132AE">
      <w:pPr>
        <w:pStyle w:val="Standard"/>
      </w:pPr>
    </w:p>
    <w:p w14:paraId="376459C5" w14:textId="77777777" w:rsidR="005132AE" w:rsidRDefault="005132AE">
      <w:pPr>
        <w:pStyle w:val="Standard"/>
      </w:pPr>
    </w:p>
    <w:p w14:paraId="1FD4A19A" w14:textId="77777777" w:rsidR="005132AE" w:rsidRDefault="005132AE">
      <w:pPr>
        <w:pStyle w:val="Standard"/>
      </w:pPr>
    </w:p>
    <w:p w14:paraId="3B484BEA" w14:textId="77777777" w:rsidR="005132AE" w:rsidRDefault="005132AE">
      <w:pPr>
        <w:pStyle w:val="Standard"/>
      </w:pPr>
    </w:p>
    <w:p w14:paraId="5F9527F9" w14:textId="77777777" w:rsidR="005132AE" w:rsidRDefault="005132AE">
      <w:pPr>
        <w:pStyle w:val="Standard"/>
      </w:pPr>
    </w:p>
    <w:p w14:paraId="782B5EBC" w14:textId="77777777" w:rsidR="005132AE" w:rsidRDefault="005132AE">
      <w:pPr>
        <w:pStyle w:val="Standard"/>
      </w:pPr>
    </w:p>
    <w:p w14:paraId="32DE45FD" w14:textId="77777777" w:rsidR="005132AE" w:rsidRDefault="005132AE">
      <w:pPr>
        <w:pStyle w:val="Standard"/>
      </w:pPr>
    </w:p>
    <w:p w14:paraId="142FBFC6" w14:textId="77777777" w:rsidR="005132AE" w:rsidRDefault="00F82E17">
      <w:pPr>
        <w:pStyle w:val="Standard"/>
      </w:pPr>
      <w:r>
        <w:lastRenderedPageBreak/>
        <w:t xml:space="preserve">                                                              </w:t>
      </w:r>
      <w:r>
        <w:rPr>
          <w:noProof/>
          <w:lang w:val="es-VE" w:eastAsia="es-VE"/>
        </w:rPr>
        <w:drawing>
          <wp:inline distT="0" distB="0" distL="0" distR="0" wp14:anchorId="4B5EBEB0" wp14:editId="0CC639C9">
            <wp:extent cx="1548737" cy="3355591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8737" cy="3355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6DCBFA3" w14:textId="77777777" w:rsidR="005132AE" w:rsidRDefault="005132AE">
      <w:pPr>
        <w:pStyle w:val="Standard"/>
      </w:pPr>
    </w:p>
    <w:p w14:paraId="5DB0863D" w14:textId="77777777" w:rsidR="005132AE" w:rsidRDefault="005132AE">
      <w:pPr>
        <w:pStyle w:val="Standard"/>
      </w:pPr>
    </w:p>
    <w:p w14:paraId="581AAA93" w14:textId="77777777" w:rsidR="005132AE" w:rsidRDefault="005132AE">
      <w:pPr>
        <w:pStyle w:val="Standard"/>
      </w:pPr>
    </w:p>
    <w:p w14:paraId="120EB022" w14:textId="77777777" w:rsidR="005132AE" w:rsidRDefault="005132AE">
      <w:pPr>
        <w:pStyle w:val="Standard"/>
      </w:pPr>
    </w:p>
    <w:p w14:paraId="5887BCF3" w14:textId="77777777" w:rsidR="005132AE" w:rsidRDefault="005132AE">
      <w:pPr>
        <w:pStyle w:val="Standard"/>
      </w:pPr>
    </w:p>
    <w:p w14:paraId="6A68A3BF" w14:textId="77777777" w:rsidR="005132AE" w:rsidRDefault="005132AE">
      <w:pPr>
        <w:pStyle w:val="Standard"/>
      </w:pPr>
    </w:p>
    <w:sectPr w:rsidR="005132AE">
      <w:headerReference w:type="default" r:id="rId8"/>
      <w:pgSz w:w="12240" w:h="15840"/>
      <w:pgMar w:top="720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8C12" w14:textId="77777777" w:rsidR="001339C1" w:rsidRDefault="001339C1">
      <w:r>
        <w:separator/>
      </w:r>
    </w:p>
  </w:endnote>
  <w:endnote w:type="continuationSeparator" w:id="0">
    <w:p w14:paraId="6068D43E" w14:textId="77777777" w:rsidR="001339C1" w:rsidRDefault="0013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3E19" w14:textId="77777777" w:rsidR="001339C1" w:rsidRDefault="001339C1">
      <w:r>
        <w:rPr>
          <w:color w:val="000000"/>
        </w:rPr>
        <w:separator/>
      </w:r>
    </w:p>
  </w:footnote>
  <w:footnote w:type="continuationSeparator" w:id="0">
    <w:p w14:paraId="412B5BDF" w14:textId="77777777" w:rsidR="001339C1" w:rsidRDefault="00133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BACF" w14:textId="77777777" w:rsidR="00A15CAA" w:rsidRDefault="00F82E17">
    <w:pPr>
      <w:pStyle w:val="Encabezad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F21ED8" wp14:editId="33960CC7">
              <wp:simplePos x="0" y="0"/>
              <wp:positionH relativeFrom="margin">
                <wp:posOffset>-9528</wp:posOffset>
              </wp:positionH>
              <wp:positionV relativeFrom="paragraph">
                <wp:posOffset>33659</wp:posOffset>
              </wp:positionV>
              <wp:extent cx="6685919" cy="1009653"/>
              <wp:effectExtent l="0" t="0" r="631" b="0"/>
              <wp:wrapSquare wrapText="bothSides"/>
              <wp:docPr id="2" name="Marc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5919" cy="100965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10759" w:type="dxa"/>
                            <w:jc w:val="center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04"/>
                            <w:gridCol w:w="6497"/>
                            <w:gridCol w:w="2058"/>
                          </w:tblGrid>
                          <w:tr w:rsidR="00A15CAA" w14:paraId="58D0E008" w14:textId="77777777">
                            <w:trPr>
                              <w:trHeight w:val="346"/>
                              <w:jc w:val="center"/>
                            </w:trPr>
                            <w:tc>
                              <w:tcPr>
                                <w:tcW w:w="2204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E74ECA3" w14:textId="77777777" w:rsidR="00A15CAA" w:rsidRDefault="00F82E17">
                                <w:pPr>
                                  <w:pStyle w:val="Encabezado"/>
                                  <w:widowControl w:val="0"/>
                                  <w:ind w:left="-20" w:right="-71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8"/>
                                    <w:szCs w:val="18"/>
                                    <w:lang w:val="es-VE" w:eastAsia="es-VE"/>
                                  </w:rPr>
                                  <w:drawing>
                                    <wp:inline distT="0" distB="0" distL="0" distR="0" wp14:anchorId="40106D4C" wp14:editId="513DC524">
                                      <wp:extent cx="972546" cy="654335"/>
                                      <wp:effectExtent l="0" t="0" r="0" b="0"/>
                                      <wp:docPr id="1" name="Imagen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lum/>
                                                <a:alphaModFix/>
                                              </a:blip>
                                              <a:srcRect t="17685" b="1527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72546" cy="6543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  <a:prstDash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497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6A6E17D" w14:textId="77777777" w:rsidR="00A15CAA" w:rsidRDefault="00F82E17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República Bolivariana de Venezuela</w:t>
                                </w:r>
                              </w:p>
                              <w:p w14:paraId="4B253BB2" w14:textId="77777777" w:rsidR="00A15CAA" w:rsidRDefault="00F82E17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Ministerio del Poder Popular de Pesca y Acuicultura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E6FF9D9" w14:textId="77777777" w:rsidR="00A15CAA" w:rsidRDefault="00F82E17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2631"/>
                                  </w:tabs>
                                  <w:ind w:hanging="769"/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Fecha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c>
                          </w:tr>
                          <w:tr w:rsidR="00A15CAA" w14:paraId="59262201" w14:textId="77777777">
                            <w:trPr>
                              <w:trHeight w:val="336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02F89D1" w14:textId="77777777" w:rsidR="00A15CAA" w:rsidRDefault="001339C1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1AC6FAE2" w14:textId="77777777" w:rsidR="00A15CAA" w:rsidRDefault="001339C1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5E936F6A" w14:textId="72168DEA" w:rsidR="00A15CAA" w:rsidRDefault="00F82E17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E6BF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         {FECHA}</w:t>
                                </w:r>
                              </w:p>
                            </w:tc>
                          </w:tr>
                          <w:tr w:rsidR="00A15CAA" w14:paraId="1AA5203E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6F35ACE" w14:textId="77777777" w:rsidR="00A15CAA" w:rsidRDefault="001339C1"/>
                            </w:tc>
                            <w:tc>
                              <w:tcPr>
                                <w:tcW w:w="6497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0EF4D87" w14:textId="77777777" w:rsidR="00A15CAA" w:rsidRDefault="001339C1"/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577E12D3" w14:textId="77777777" w:rsidR="00A15CAA" w:rsidRDefault="00F82E17">
                                <w:pPr>
                                  <w:pStyle w:val="Standard"/>
                                  <w:widowControl w:val="0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-2631"/>
                                  </w:tabs>
                                  <w:ind w:hanging="769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Nº Expediente:</w:t>
                                </w:r>
                              </w:p>
                            </w:tc>
                          </w:tr>
                          <w:tr w:rsidR="00A15CAA" w14:paraId="6B3A070E" w14:textId="77777777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2204" w:type="dxa"/>
                                <w:vMerge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4BD29A1A" w14:textId="77777777" w:rsidR="00A15CAA" w:rsidRDefault="001339C1"/>
                            </w:tc>
                            <w:tc>
                              <w:tcPr>
                                <w:tcW w:w="649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96EBE65" w14:textId="77777777" w:rsidR="00A15CAA" w:rsidRDefault="00F82E17">
                                <w:pPr>
                                  <w:pStyle w:val="Standard"/>
                                  <w:widowControl w:val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Dirección General de la Oficina de Atención al Ciudadano</w:t>
                                </w:r>
                              </w:p>
                            </w:tc>
                            <w:tc>
                              <w:tcPr>
                                <w:tcW w:w="2058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588B188F" w14:textId="733D1ABF" w:rsidR="00A15CAA" w:rsidRDefault="00F82E17">
                                <w:pPr>
                                  <w:pStyle w:val="Standard"/>
                                  <w:widowControl w:val="0"/>
                                  <w:tabs>
                                    <w:tab w:val="left" w:pos="249"/>
                                  </w:tabs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OAC- </w:t>
                                </w:r>
                                <w:r w:rsidR="001E6BF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{ID}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-2024</w:t>
                                </w:r>
                              </w:p>
                            </w:tc>
                          </w:tr>
                        </w:tbl>
                        <w:p w14:paraId="2C2D8D83" w14:textId="77777777" w:rsidR="00A15CAA" w:rsidRDefault="001339C1"/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21ED8" id="_x0000_t202" coordsize="21600,21600" o:spt="202" path="m,l,21600r21600,l21600,xe">
              <v:stroke joinstyle="miter"/>
              <v:path gradientshapeok="t" o:connecttype="rect"/>
            </v:shapetype>
            <v:shape id="Marco1" o:spid="_x0000_s1026" type="#_x0000_t202" style="position:absolute;margin-left:-.75pt;margin-top:2.65pt;width:526.45pt;height:7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" filled="f" stroked="f">
              <v:textbox inset="0,0,0,0">
                <w:txbxContent>
                  <w:tbl>
                    <w:tblPr>
                      <w:tblW w:w="10759" w:type="dxa"/>
                      <w:jc w:val="center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04"/>
                      <w:gridCol w:w="6497"/>
                      <w:gridCol w:w="2058"/>
                    </w:tblGrid>
                    <w:tr w:rsidR="00A15CAA" w14:paraId="58D0E008" w14:textId="77777777">
                      <w:trPr>
                        <w:trHeight w:val="346"/>
                        <w:jc w:val="center"/>
                      </w:trPr>
                      <w:tc>
                        <w:tcPr>
                          <w:tcW w:w="2204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E74ECA3" w14:textId="77777777" w:rsidR="00A15CAA" w:rsidRDefault="00F82E17">
                          <w:pPr>
                            <w:pStyle w:val="Encabezado"/>
                            <w:widowControl w:val="0"/>
                            <w:ind w:left="-20" w:right="-71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8"/>
                              <w:szCs w:val="18"/>
                              <w:lang w:val="es-VE" w:eastAsia="es-VE"/>
                            </w:rPr>
                            <w:drawing>
                              <wp:inline distT="0" distB="0" distL="0" distR="0" wp14:anchorId="40106D4C" wp14:editId="513DC524">
                                <wp:extent cx="972546" cy="654335"/>
                                <wp:effectExtent l="0" t="0" r="0" b="0"/>
                                <wp:docPr id="1" name="Imagen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lum/>
                                          <a:alphaModFix/>
                                        </a:blip>
                                        <a:srcRect t="17685" b="1527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72546" cy="6543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497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6A6E17D" w14:textId="77777777" w:rsidR="00A15CAA" w:rsidRDefault="00F82E17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República Bolivariana de Venezuela</w:t>
                          </w:r>
                        </w:p>
                        <w:p w14:paraId="4B253BB2" w14:textId="77777777" w:rsidR="00A15CAA" w:rsidRDefault="00F82E17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Ministerio del Poder Popular de Pesca y Acuicultura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E6FF9D9" w14:textId="77777777" w:rsidR="00A15CAA" w:rsidRDefault="00F82E17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2631"/>
                            </w:tabs>
                            <w:ind w:hanging="769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Fecha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:</w:t>
                          </w:r>
                        </w:p>
                      </w:tc>
                    </w:tr>
                    <w:tr w:rsidR="00A15CAA" w14:paraId="59262201" w14:textId="77777777">
                      <w:trPr>
                        <w:trHeight w:val="336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02F89D1" w14:textId="77777777" w:rsidR="00A15CAA" w:rsidRDefault="001339C1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1AC6FAE2" w14:textId="77777777" w:rsidR="00A15CAA" w:rsidRDefault="001339C1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5E936F6A" w14:textId="72168DEA" w:rsidR="00A15CAA" w:rsidRDefault="00F82E17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E6BF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         {FECHA}</w:t>
                          </w:r>
                        </w:p>
                      </w:tc>
                    </w:tr>
                    <w:tr w:rsidR="00A15CAA" w14:paraId="1AA5203E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6F35ACE" w14:textId="77777777" w:rsidR="00A15CAA" w:rsidRDefault="001339C1"/>
                      </w:tc>
                      <w:tc>
                        <w:tcPr>
                          <w:tcW w:w="6497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0EF4D87" w14:textId="77777777" w:rsidR="00A15CAA" w:rsidRDefault="001339C1"/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577E12D3" w14:textId="77777777" w:rsidR="00A15CAA" w:rsidRDefault="00F82E17">
                          <w:pPr>
                            <w:pStyle w:val="Standard"/>
                            <w:widowControl w:val="0"/>
                            <w:numPr>
                              <w:ilvl w:val="0"/>
                              <w:numId w:val="2"/>
                            </w:numPr>
                            <w:tabs>
                              <w:tab w:val="left" w:pos="-2631"/>
                            </w:tabs>
                            <w:ind w:hanging="769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Nº Expediente:</w:t>
                          </w:r>
                        </w:p>
                      </w:tc>
                    </w:tr>
                    <w:tr w:rsidR="00A15CAA" w14:paraId="6B3A070E" w14:textId="77777777">
                      <w:trPr>
                        <w:trHeight w:val="340"/>
                        <w:jc w:val="center"/>
                      </w:trPr>
                      <w:tc>
                        <w:tcPr>
                          <w:tcW w:w="2204" w:type="dxa"/>
                          <w:vMerge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4BD29A1A" w14:textId="77777777" w:rsidR="00A15CAA" w:rsidRDefault="001339C1"/>
                      </w:tc>
                      <w:tc>
                        <w:tcPr>
                          <w:tcW w:w="649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96EBE65" w14:textId="77777777" w:rsidR="00A15CAA" w:rsidRDefault="00F82E17">
                          <w:pPr>
                            <w:pStyle w:val="Standard"/>
                            <w:widowControl w:val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Dirección General de la Oficina de Atención al Ciudadano</w:t>
                          </w:r>
                        </w:p>
                      </w:tc>
                      <w:tc>
                        <w:tcPr>
                          <w:tcW w:w="2058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588B188F" w14:textId="733D1ABF" w:rsidR="00A15CAA" w:rsidRDefault="00F82E17">
                          <w:pPr>
                            <w:pStyle w:val="Standard"/>
                            <w:widowControl w:val="0"/>
                            <w:tabs>
                              <w:tab w:val="left" w:pos="249"/>
                            </w:tabs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OAC- </w:t>
                          </w:r>
                          <w:r w:rsidR="001E6BF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{ID}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-2024</w:t>
                          </w:r>
                        </w:p>
                      </w:tc>
                    </w:tr>
                  </w:tbl>
                  <w:p w14:paraId="2C2D8D83" w14:textId="77777777" w:rsidR="00A15CAA" w:rsidRDefault="001339C1"/>
                </w:txbxContent>
              </v:textbox>
              <w10:wrap type="square" anchorx="margin"/>
            </v:shape>
          </w:pict>
        </mc:Fallback>
      </mc:AlternateContent>
    </w:r>
  </w:p>
  <w:p w14:paraId="279987F8" w14:textId="77777777" w:rsidR="00A15CAA" w:rsidRDefault="001339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79B"/>
    <w:multiLevelType w:val="multilevel"/>
    <w:tmpl w:val="771E52D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07E"/>
    <w:multiLevelType w:val="multilevel"/>
    <w:tmpl w:val="B2D08786"/>
    <w:styleLink w:val="WWNum3"/>
    <w:lvl w:ilvl="0">
      <w:start w:val="12"/>
      <w:numFmt w:val="decimal"/>
      <w:lvlText w:val="%1."/>
      <w:lvlJc w:val="left"/>
      <w:pPr>
        <w:ind w:left="644" w:hanging="360"/>
      </w:pPr>
      <w:rPr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D3435"/>
    <w:multiLevelType w:val="multilevel"/>
    <w:tmpl w:val="11D44512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613D3EDF"/>
    <w:multiLevelType w:val="multilevel"/>
    <w:tmpl w:val="623887C0"/>
    <w:styleLink w:val="WWNum4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Times New Roman" w:hAnsi="Times New Roman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4" w15:restartNumberingAfterBreak="0">
    <w:nsid w:val="7B6E7AF9"/>
    <w:multiLevelType w:val="multilevel"/>
    <w:tmpl w:val="0F4C44F0"/>
    <w:styleLink w:val="WWNum1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/>
        <w:b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AE"/>
    <w:rsid w:val="001339C1"/>
    <w:rsid w:val="001E6BF1"/>
    <w:rsid w:val="002947A8"/>
    <w:rsid w:val="005132AE"/>
    <w:rsid w:val="00967FAE"/>
    <w:rsid w:val="00E1189A"/>
    <w:rsid w:val="00F20CC6"/>
    <w:rsid w:val="00F82E17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8476D"/>
  <w15:docId w15:val="{C08EA0F2-BFFA-4DDE-BCD8-4CD9018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sz w:val="24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istParagraph1">
    <w:name w:val="List Paragraph1"/>
    <w:basedOn w:val="Standard"/>
    <w:pPr>
      <w:ind w:left="720"/>
    </w:pPr>
  </w:style>
  <w:style w:type="paragraph" w:styleId="Prrafode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EncabezadoCar">
    <w:name w:val="Encabezado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rPr>
      <w:rFonts w:cs="Times New Roman"/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ascii="Arial" w:eastAsia="Arial" w:hAnsi="Arial" w:cs="Arial"/>
      <w:b/>
      <w:sz w:val="16"/>
      <w:szCs w:val="16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b/>
      <w:sz w:val="16"/>
      <w:szCs w:val="16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 w:val="0"/>
      <w:sz w:val="18"/>
      <w:szCs w:val="18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 DE VISITA</dc:title>
  <dc:creator>alexander.alvarez</dc:creator>
  <cp:lastModifiedBy>Administrador</cp:lastModifiedBy>
  <cp:revision>8</cp:revision>
  <cp:lastPrinted>2024-09-03T16:47:00Z</cp:lastPrinted>
  <dcterms:created xsi:type="dcterms:W3CDTF">2024-09-06T01:37:00Z</dcterms:created>
  <dcterms:modified xsi:type="dcterms:W3CDTF">2024-09-06T01:46:00Z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Minpal</vt:lpwstr>
  </property>
</Properties>
</file>